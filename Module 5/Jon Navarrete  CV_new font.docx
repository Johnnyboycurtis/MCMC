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5B763" w14:textId="74C1E670" w:rsidR="005742C2" w:rsidRPr="00AB2CBF" w:rsidRDefault="00D801B6" w:rsidP="00C21DA9">
      <w:pPr>
        <w:pStyle w:val="Heading1"/>
        <w:jc w:val="center"/>
        <w:rPr>
          <w:color w:val="auto"/>
        </w:rPr>
      </w:pPr>
      <w:r w:rsidRPr="00AB2CBF">
        <w:rPr>
          <w:rFonts w:cs="Times New Roman"/>
          <w:color w:val="auto"/>
        </w:rPr>
        <w:t>‍‍</w:t>
      </w:r>
      <w:sdt>
        <w:sdtPr>
          <w:rPr>
            <w:color w:val="auto"/>
          </w:rPr>
          <w:alias w:val="Your Name"/>
          <w:tag w:val=""/>
          <w:id w:val="1246310863"/>
          <w:placeholder>
            <w:docPart w:val="FF939881787540E59FA45936A6F71F2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3665C" w:rsidRPr="00AB2CBF">
            <w:rPr>
              <w:color w:val="auto"/>
            </w:rPr>
            <w:t>Jonathan Navarrete</w:t>
          </w:r>
        </w:sdtContent>
      </w:sdt>
    </w:p>
    <w:p w14:paraId="4A1329EA" w14:textId="637887F6" w:rsidR="00C908C7" w:rsidRPr="00AB2CBF" w:rsidRDefault="00C908C7" w:rsidP="00C908C7">
      <w:pPr>
        <w:rPr>
          <w:rFonts w:ascii="Cambria" w:hAnsi="Cambria"/>
          <w:color w:val="auto"/>
          <w:sz w:val="20"/>
        </w:rPr>
      </w:pPr>
      <w:r w:rsidRPr="00AB2CBF">
        <w:rPr>
          <w:rFonts w:ascii="Cambria" w:hAnsi="Cambria"/>
          <w:color w:val="auto"/>
          <w:sz w:val="20"/>
        </w:rPr>
        <w:t> </w:t>
      </w:r>
      <w:sdt>
        <w:sdtPr>
          <w:rPr>
            <w:rFonts w:ascii="Cambria" w:hAnsi="Cambria"/>
            <w:color w:val="auto"/>
            <w:sz w:val="20"/>
          </w:rPr>
          <w:alias w:val="Telephone"/>
          <w:tag w:val=""/>
          <w:id w:val="-1416317146"/>
          <w:placeholder>
            <w:docPart w:val="CFC17B7B4A8A40AE988D49C1D30AA5E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Pr="00AB2CBF">
            <w:rPr>
              <w:rFonts w:ascii="Cambria" w:hAnsi="Cambria"/>
              <w:color w:val="auto"/>
              <w:sz w:val="20"/>
            </w:rPr>
            <w:t>7604020876</w:t>
          </w:r>
        </w:sdtContent>
      </w:sdt>
      <w:r w:rsidRPr="00AB2CBF">
        <w:rPr>
          <w:rFonts w:ascii="Cambria" w:hAnsi="Cambria"/>
          <w:color w:val="auto"/>
          <w:sz w:val="20"/>
        </w:rPr>
        <w:t> | </w:t>
      </w:r>
      <w:sdt>
        <w:sdtPr>
          <w:rPr>
            <w:rFonts w:ascii="Cambria" w:hAnsi="Cambria"/>
            <w:color w:val="auto"/>
            <w:sz w:val="20"/>
          </w:rPr>
          <w:alias w:val="Email"/>
          <w:tag w:val=""/>
          <w:id w:val="-391963670"/>
          <w:placeholder>
            <w:docPart w:val="A985237CD58C4474B4829C8515597A8C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Pr="00AB2CBF">
            <w:rPr>
              <w:rFonts w:ascii="Cambria" w:hAnsi="Cambria"/>
              <w:color w:val="auto"/>
              <w:sz w:val="20"/>
            </w:rPr>
            <w:t>navar045@cougars.csusm.edu</w:t>
          </w:r>
        </w:sdtContent>
      </w:sdt>
      <w:r w:rsidRPr="00AB2CBF">
        <w:rPr>
          <w:rFonts w:ascii="Cambria" w:hAnsi="Cambria"/>
          <w:color w:val="auto"/>
          <w:sz w:val="20"/>
        </w:rPr>
        <w:t xml:space="preserve"> | </w:t>
      </w:r>
      <w:sdt>
        <w:sdtPr>
          <w:rPr>
            <w:rFonts w:ascii="Cambria" w:hAnsi="Cambria"/>
            <w:color w:val="auto"/>
            <w:sz w:val="20"/>
          </w:rPr>
          <w:alias w:val="Address"/>
          <w:tag w:val=""/>
          <w:id w:val="956139346"/>
          <w:placeholder>
            <w:docPart w:val="6870E587CF3846E8B6712C145DB87AE6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Pr="00AB2CBF">
            <w:rPr>
              <w:rFonts w:ascii="Cambria" w:hAnsi="Cambria"/>
              <w:color w:val="auto"/>
              <w:sz w:val="20"/>
            </w:rPr>
            <w:t>https://www.linkedin.com/in/jonathan-navarrete-427a35b3</w:t>
          </w:r>
        </w:sdtContent>
      </w:sdt>
    </w:p>
    <w:p w14:paraId="483FE9D2" w14:textId="1F5F670D" w:rsidR="00CF5580" w:rsidRPr="00AB2CBF" w:rsidRDefault="17BA8783" w:rsidP="00C908C7">
      <w:pPr>
        <w:pStyle w:val="SectionHeading"/>
        <w:rPr>
          <w:rFonts w:ascii="Cambria" w:hAnsi="Cambria"/>
          <w:color w:val="auto"/>
        </w:rPr>
      </w:pPr>
      <w:r w:rsidRPr="00AB2CBF">
        <w:rPr>
          <w:rFonts w:ascii="Cambria" w:hAnsi="Cambria"/>
          <w:color w:val="auto"/>
        </w:rPr>
        <w:t xml:space="preserve"> Summary</w:t>
      </w:r>
    </w:p>
    <w:p w14:paraId="02E03850" w14:textId="2FB9EEDE" w:rsidR="004101CC" w:rsidRPr="00AB2CBF" w:rsidRDefault="00272DB7" w:rsidP="00CF5580">
      <w:pPr>
        <w:rPr>
          <w:rFonts w:ascii="Cambria" w:hAnsi="Cambria"/>
          <w:color w:val="auto"/>
          <w:sz w:val="20"/>
        </w:rPr>
      </w:pPr>
      <w:r w:rsidRPr="00AB2CBF">
        <w:rPr>
          <w:rFonts w:ascii="Cambria" w:hAnsi="Cambria"/>
          <w:color w:val="auto"/>
          <w:sz w:val="20"/>
        </w:rPr>
        <w:t xml:space="preserve">Data scientist with experience </w:t>
      </w:r>
      <w:r w:rsidR="17BA8783" w:rsidRPr="00AB2CBF">
        <w:rPr>
          <w:rFonts w:ascii="Cambria" w:hAnsi="Cambria"/>
          <w:color w:val="auto"/>
          <w:sz w:val="20"/>
        </w:rPr>
        <w:t>spearhead</w:t>
      </w:r>
      <w:r w:rsidRPr="00AB2CBF">
        <w:rPr>
          <w:rFonts w:ascii="Cambria" w:hAnsi="Cambria"/>
          <w:color w:val="auto"/>
          <w:sz w:val="20"/>
        </w:rPr>
        <w:t xml:space="preserve">ing </w:t>
      </w:r>
      <w:r w:rsidR="17BA8783" w:rsidRPr="00AB2CBF">
        <w:rPr>
          <w:rFonts w:ascii="Cambria" w:hAnsi="Cambria"/>
          <w:color w:val="auto"/>
          <w:sz w:val="20"/>
        </w:rPr>
        <w:t xml:space="preserve">statistical modeling methodologies for consulting projects. Projects range from fraud detection to </w:t>
      </w:r>
      <w:r w:rsidR="008C1CED" w:rsidRPr="00AB2CBF">
        <w:rPr>
          <w:rFonts w:ascii="Cambria" w:hAnsi="Cambria"/>
          <w:color w:val="auto"/>
          <w:sz w:val="20"/>
        </w:rPr>
        <w:t>biotech</w:t>
      </w:r>
      <w:r w:rsidR="17BA8783" w:rsidRPr="00AB2CBF">
        <w:rPr>
          <w:rFonts w:ascii="Cambria" w:hAnsi="Cambria"/>
          <w:color w:val="auto"/>
          <w:sz w:val="20"/>
        </w:rPr>
        <w:t xml:space="preserve"> R&amp;D. Many of the projects I work on require </w:t>
      </w:r>
      <w:r w:rsidR="002B2B3D" w:rsidRPr="00AB2CBF">
        <w:rPr>
          <w:rFonts w:ascii="Cambria" w:hAnsi="Cambria"/>
          <w:color w:val="auto"/>
          <w:sz w:val="20"/>
        </w:rPr>
        <w:t>working with large complex data sets</w:t>
      </w:r>
      <w:r w:rsidR="17BA8783" w:rsidRPr="00AB2CBF">
        <w:rPr>
          <w:rFonts w:ascii="Cambria" w:hAnsi="Cambria"/>
          <w:color w:val="auto"/>
          <w:sz w:val="20"/>
        </w:rPr>
        <w:t>, conducting longit</w:t>
      </w:r>
      <w:r w:rsidR="002B2B3D" w:rsidRPr="00AB2CBF">
        <w:rPr>
          <w:rFonts w:ascii="Cambria" w:hAnsi="Cambria"/>
          <w:color w:val="auto"/>
          <w:sz w:val="20"/>
        </w:rPr>
        <w:t>udinal data analysis and</w:t>
      </w:r>
      <w:r w:rsidR="17BA8783" w:rsidRPr="00AB2CBF">
        <w:rPr>
          <w:rFonts w:ascii="Cambria" w:hAnsi="Cambria"/>
          <w:color w:val="auto"/>
          <w:sz w:val="20"/>
        </w:rPr>
        <w:t xml:space="preserve"> data mining. </w:t>
      </w:r>
    </w:p>
    <w:p w14:paraId="6BA34182" w14:textId="6F9D5C06" w:rsidR="008B2822" w:rsidRPr="00AB2CBF" w:rsidRDefault="17BA8783" w:rsidP="008B2822">
      <w:pPr>
        <w:pStyle w:val="SectionHeading"/>
        <w:rPr>
          <w:rFonts w:ascii="Cambria" w:hAnsi="Cambria"/>
          <w:color w:val="auto"/>
        </w:rPr>
      </w:pPr>
      <w:r w:rsidRPr="00AB2CBF">
        <w:rPr>
          <w:rFonts w:ascii="Cambria" w:hAnsi="Cambria"/>
          <w:color w:val="auto"/>
        </w:rPr>
        <w:t>Education</w:t>
      </w:r>
    </w:p>
    <w:p w14:paraId="7115101C" w14:textId="77777777" w:rsidR="008B2822" w:rsidRPr="00AB2CBF" w:rsidRDefault="17BA8783" w:rsidP="008B2822">
      <w:pPr>
        <w:pStyle w:val="Subsection"/>
        <w:spacing w:before="100"/>
        <w:rPr>
          <w:rFonts w:ascii="Cambria" w:hAnsi="Cambria"/>
          <w:color w:val="auto"/>
        </w:rPr>
      </w:pPr>
      <w:r w:rsidRPr="00AB2CBF">
        <w:rPr>
          <w:rFonts w:ascii="Cambria" w:hAnsi="Cambria"/>
          <w:color w:val="auto"/>
        </w:rPr>
        <w:t>M.S.  Statistics | 2016 | San Diego State University</w:t>
      </w:r>
    </w:p>
    <w:p w14:paraId="5017F3FD" w14:textId="3B5FED93" w:rsidR="008B2822" w:rsidRPr="00AB2CBF" w:rsidRDefault="17BA8783" w:rsidP="008B2822">
      <w:pPr>
        <w:pStyle w:val="Subsection"/>
        <w:spacing w:before="0"/>
        <w:rPr>
          <w:rFonts w:ascii="Cambria" w:hAnsi="Cambria"/>
          <w:color w:val="auto"/>
        </w:rPr>
      </w:pPr>
      <w:r w:rsidRPr="00AB2CBF">
        <w:rPr>
          <w:rFonts w:ascii="Cambria" w:hAnsi="Cambria"/>
          <w:color w:val="auto"/>
        </w:rPr>
        <w:t>B.A.  Economics | 2013 | California State University, San Marcos</w:t>
      </w:r>
    </w:p>
    <w:p w14:paraId="6A2A016F" w14:textId="11E2DEF8" w:rsidR="003F555B" w:rsidRPr="00AB2CBF" w:rsidRDefault="00E65D7B" w:rsidP="008B2822">
      <w:pPr>
        <w:pStyle w:val="Subsection"/>
        <w:spacing w:before="0"/>
        <w:rPr>
          <w:rFonts w:ascii="Cambria" w:hAnsi="Cambria"/>
          <w:color w:val="auto"/>
        </w:rPr>
      </w:pPr>
      <w:r w:rsidRPr="00AB2CBF">
        <w:rPr>
          <w:rFonts w:ascii="Cambria" w:hAnsi="Cambria"/>
          <w:color w:val="auto"/>
        </w:rPr>
        <w:t>A. A. Math/Science | 2010 | Palomar College</w:t>
      </w:r>
    </w:p>
    <w:p w14:paraId="479085AB" w14:textId="18718C86" w:rsidR="00E65D7B" w:rsidRPr="00AB2CBF" w:rsidRDefault="00E65D7B" w:rsidP="008B2822">
      <w:pPr>
        <w:pStyle w:val="Subsection"/>
        <w:spacing w:before="0"/>
        <w:rPr>
          <w:rFonts w:ascii="Cambria" w:hAnsi="Cambria"/>
          <w:color w:val="auto"/>
        </w:rPr>
      </w:pPr>
      <w:r w:rsidRPr="00AB2CBF">
        <w:rPr>
          <w:rFonts w:ascii="Cambria" w:hAnsi="Cambria"/>
          <w:color w:val="auto"/>
        </w:rPr>
        <w:t>Certified Apache Spark Developer | 2016 | Databricks &amp; O’Reilly Media, license 1.x-0645</w:t>
      </w:r>
    </w:p>
    <w:p w14:paraId="5D45B769" w14:textId="5236EBFA" w:rsidR="005742C2" w:rsidRPr="00AB2CBF" w:rsidRDefault="17BA8783" w:rsidP="00DC07B7">
      <w:pPr>
        <w:pStyle w:val="SectionHeading"/>
        <w:rPr>
          <w:rFonts w:ascii="Cambria" w:hAnsi="Cambria"/>
          <w:color w:val="auto"/>
        </w:rPr>
      </w:pPr>
      <w:r w:rsidRPr="00AB2CBF">
        <w:rPr>
          <w:rFonts w:ascii="Cambria" w:hAnsi="Cambria"/>
          <w:color w:val="auto"/>
        </w:rPr>
        <w:t>Technical Skills</w:t>
      </w:r>
    </w:p>
    <w:p w14:paraId="5D45B76D" w14:textId="0DEB9847" w:rsidR="004D5397" w:rsidRPr="00AB2CBF" w:rsidRDefault="17BA8783" w:rsidP="004D5397">
      <w:pPr>
        <w:pStyle w:val="ListBullet"/>
        <w:rPr>
          <w:rFonts w:ascii="Cambria" w:hAnsi="Cambria"/>
          <w:color w:val="auto"/>
          <w:sz w:val="20"/>
        </w:rPr>
      </w:pPr>
      <w:r w:rsidRPr="00AB2CBF">
        <w:rPr>
          <w:rFonts w:ascii="Cambria" w:hAnsi="Cambria"/>
          <w:color w:val="auto"/>
          <w:sz w:val="20"/>
        </w:rPr>
        <w:t xml:space="preserve">Advanced statistical and predictive </w:t>
      </w:r>
      <w:r w:rsidR="003F555B" w:rsidRPr="00AB2CBF">
        <w:rPr>
          <w:rFonts w:ascii="Cambria" w:hAnsi="Cambria"/>
          <w:color w:val="auto"/>
          <w:sz w:val="20"/>
        </w:rPr>
        <w:t>analytics experience</w:t>
      </w:r>
    </w:p>
    <w:p w14:paraId="6CFE0523" w14:textId="79332D5B" w:rsidR="003F3E17" w:rsidRPr="00AB2CBF" w:rsidRDefault="00DA2790" w:rsidP="004D5397">
      <w:pPr>
        <w:pStyle w:val="ListBullet"/>
        <w:rPr>
          <w:rFonts w:ascii="Cambria" w:hAnsi="Cambria"/>
          <w:color w:val="auto"/>
          <w:sz w:val="20"/>
        </w:rPr>
      </w:pPr>
      <w:r w:rsidRPr="00AB2CBF">
        <w:rPr>
          <w:rFonts w:ascii="Cambria" w:hAnsi="Cambria"/>
          <w:color w:val="auto"/>
          <w:sz w:val="20"/>
        </w:rPr>
        <w:t>Scripting/</w:t>
      </w:r>
      <w:r w:rsidR="17BA8783" w:rsidRPr="00AB2CBF">
        <w:rPr>
          <w:rFonts w:ascii="Cambria" w:hAnsi="Cambria"/>
          <w:color w:val="auto"/>
          <w:sz w:val="20"/>
        </w:rPr>
        <w:t xml:space="preserve">Programming </w:t>
      </w:r>
      <w:r w:rsidR="008C1CED" w:rsidRPr="00AB2CBF">
        <w:rPr>
          <w:rFonts w:ascii="Cambria" w:hAnsi="Cambria"/>
          <w:color w:val="auto"/>
          <w:sz w:val="20"/>
        </w:rPr>
        <w:t>languages: R, Python, Scala, SQL</w:t>
      </w:r>
      <w:r w:rsidR="003F555B" w:rsidRPr="00AB2CBF">
        <w:rPr>
          <w:rFonts w:ascii="Cambria" w:hAnsi="Cambria"/>
          <w:color w:val="auto"/>
          <w:sz w:val="20"/>
        </w:rPr>
        <w:t>, C++, JavaScript</w:t>
      </w:r>
    </w:p>
    <w:p w14:paraId="10B39043" w14:textId="7ED39DEC" w:rsidR="008C1CED" w:rsidRPr="00AB2CBF" w:rsidRDefault="008C1CED" w:rsidP="004D5397">
      <w:pPr>
        <w:pStyle w:val="ListBullet"/>
        <w:rPr>
          <w:rFonts w:ascii="Cambria" w:hAnsi="Cambria"/>
          <w:color w:val="auto"/>
          <w:sz w:val="20"/>
        </w:rPr>
      </w:pPr>
      <w:r w:rsidRPr="00AB2CBF">
        <w:rPr>
          <w:rFonts w:ascii="Cambria" w:hAnsi="Cambria"/>
          <w:color w:val="auto"/>
          <w:sz w:val="20"/>
        </w:rPr>
        <w:t>Database</w:t>
      </w:r>
      <w:r w:rsidR="00570968" w:rsidRPr="00AB2CBF">
        <w:rPr>
          <w:rFonts w:ascii="Cambria" w:hAnsi="Cambria"/>
          <w:color w:val="auto"/>
          <w:sz w:val="20"/>
        </w:rPr>
        <w:t>s: SQL Server, MySQL, Redshift</w:t>
      </w:r>
    </w:p>
    <w:p w14:paraId="3E3F0228" w14:textId="71DCB992" w:rsidR="003F3E17" w:rsidRPr="00AB2CBF" w:rsidRDefault="1AC9655B" w:rsidP="004D5397">
      <w:pPr>
        <w:pStyle w:val="ListBullet"/>
        <w:rPr>
          <w:rFonts w:ascii="Cambria" w:hAnsi="Cambria"/>
          <w:color w:val="auto"/>
          <w:sz w:val="20"/>
        </w:rPr>
      </w:pPr>
      <w:r w:rsidRPr="00AB2CBF">
        <w:rPr>
          <w:rFonts w:ascii="Cambria" w:hAnsi="Cambria"/>
          <w:color w:val="auto"/>
          <w:sz w:val="20"/>
        </w:rPr>
        <w:t>Apache Spark Developer certified</w:t>
      </w:r>
    </w:p>
    <w:p w14:paraId="2234F5BA" w14:textId="62312587" w:rsidR="1AC9655B" w:rsidRPr="00AB2CBF" w:rsidRDefault="1AC9655B" w:rsidP="1AC9655B">
      <w:pPr>
        <w:pStyle w:val="ListBullet"/>
        <w:rPr>
          <w:rFonts w:ascii="Cambria" w:hAnsi="Cambria"/>
          <w:color w:val="auto"/>
          <w:sz w:val="20"/>
        </w:rPr>
      </w:pPr>
      <w:r w:rsidRPr="00AB2CBF">
        <w:rPr>
          <w:rFonts w:ascii="Cambria" w:hAnsi="Cambria"/>
          <w:color w:val="auto"/>
          <w:sz w:val="20"/>
        </w:rPr>
        <w:t>Linux/Unix</w:t>
      </w:r>
      <w:r w:rsidR="00DA2790" w:rsidRPr="00AB2CBF">
        <w:rPr>
          <w:rFonts w:ascii="Cambria" w:hAnsi="Cambria"/>
          <w:color w:val="auto"/>
          <w:sz w:val="20"/>
        </w:rPr>
        <w:t xml:space="preserve"> shell</w:t>
      </w:r>
      <w:r w:rsidR="001205A2" w:rsidRPr="00AB2CBF">
        <w:rPr>
          <w:rFonts w:ascii="Cambria" w:hAnsi="Cambria"/>
          <w:color w:val="auto"/>
          <w:sz w:val="20"/>
        </w:rPr>
        <w:t xml:space="preserve"> scripting</w:t>
      </w:r>
    </w:p>
    <w:p w14:paraId="043BFF48" w14:textId="710D4B49" w:rsidR="00AB660E" w:rsidRPr="00AB2CBF" w:rsidRDefault="688DB633" w:rsidP="688DB633">
      <w:pPr>
        <w:pStyle w:val="ListBullet"/>
        <w:rPr>
          <w:rFonts w:ascii="Cambria" w:hAnsi="Cambria"/>
          <w:color w:val="auto"/>
          <w:sz w:val="20"/>
        </w:rPr>
      </w:pPr>
      <w:r w:rsidRPr="00AB2CBF">
        <w:rPr>
          <w:rFonts w:ascii="Cambria" w:hAnsi="Cambria"/>
          <w:color w:val="auto"/>
          <w:sz w:val="20"/>
        </w:rPr>
        <w:t>Amazon Web Services (Security &amp; Architecture, EMR, EC2, S3, Redshift)</w:t>
      </w:r>
    </w:p>
    <w:p w14:paraId="5D45B771" w14:textId="77777777" w:rsidR="005742C2" w:rsidRPr="00AB2CBF" w:rsidRDefault="688DB633">
      <w:pPr>
        <w:pStyle w:val="SectionHeading"/>
        <w:rPr>
          <w:rFonts w:ascii="Cambria" w:hAnsi="Cambria"/>
          <w:color w:val="auto"/>
        </w:rPr>
      </w:pPr>
      <w:r w:rsidRPr="00AB2CBF">
        <w:rPr>
          <w:rFonts w:ascii="Cambria" w:hAnsi="Cambria"/>
          <w:color w:val="auto"/>
        </w:rPr>
        <w:t>Relevant Experience</w:t>
      </w:r>
    </w:p>
    <w:sdt>
      <w:sdtPr>
        <w:rPr>
          <w:rFonts w:ascii="Cambria" w:hAnsi="Cambria"/>
          <w:b w:val="0"/>
          <w:bCs w:val="0"/>
          <w:caps w:val="0"/>
          <w:color w:val="auto"/>
        </w:rPr>
        <w:id w:val="417760904"/>
        <w15:repeatingSection/>
      </w:sdtPr>
      <w:sdtEndPr/>
      <w:sdtContent>
        <w:sdt>
          <w:sdtPr>
            <w:rPr>
              <w:rFonts w:ascii="Cambria" w:hAnsi="Cambria"/>
              <w:b w:val="0"/>
              <w:bCs w:val="0"/>
              <w:caps w:val="0"/>
              <w:color w:val="auto"/>
            </w:rPr>
            <w:id w:val="-1773932447"/>
            <w:placeholder>
              <w:docPart w:val="88B4CCA712B64A2195A96921D778A0B5"/>
            </w:placeholder>
            <w15:repeatingSectionItem/>
          </w:sdtPr>
          <w:sdtEndPr>
            <w:rPr>
              <w:sz w:val="20"/>
            </w:rPr>
          </w:sdtEndPr>
          <w:sdtContent>
            <w:p w14:paraId="5D45B772" w14:textId="735A694E" w:rsidR="0083665C" w:rsidRPr="00AB2CBF" w:rsidRDefault="00B2202F" w:rsidP="00B2202F">
              <w:pPr>
                <w:pStyle w:val="Subsection"/>
                <w:rPr>
                  <w:rFonts w:ascii="Cambria" w:eastAsia="Cambria" w:hAnsi="Cambria" w:cs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>Analytical Scientist | FICO</w:t>
              </w:r>
              <w:r w:rsidR="17BA8783" w:rsidRPr="00AB2CBF">
                <w:rPr>
                  <w:rFonts w:ascii="Cambria" w:hAnsi="Cambria"/>
                  <w:color w:val="auto"/>
                  <w:sz w:val="20"/>
                </w:rPr>
                <w:t> </w:t>
              </w:r>
              <w:r w:rsidR="007759AE" w:rsidRPr="00AB2CBF">
                <w:rPr>
                  <w:rFonts w:ascii="Cambria" w:hAnsi="Cambria"/>
                  <w:color w:val="auto"/>
                  <w:sz w:val="20"/>
                </w:rPr>
                <w:t xml:space="preserve">| </w:t>
              </w:r>
              <w:r w:rsidRPr="00AB2CBF">
                <w:rPr>
                  <w:rFonts w:ascii="Cambria" w:hAnsi="Cambria"/>
                  <w:color w:val="auto"/>
                  <w:sz w:val="20"/>
                </w:rPr>
                <w:t>November</w:t>
              </w:r>
              <w:r w:rsidR="007759AE" w:rsidRPr="00AB2CBF">
                <w:rPr>
                  <w:rFonts w:ascii="Cambria" w:hAnsi="Cambria"/>
                  <w:color w:val="auto"/>
                  <w:sz w:val="20"/>
                </w:rPr>
                <w:t xml:space="preserve"> 2016 – Present (</w:t>
              </w:r>
              <w:r w:rsidR="004C4229" w:rsidRPr="00AB2CBF">
                <w:rPr>
                  <w:rFonts w:ascii="Cambria" w:hAnsi="Cambria"/>
                  <w:color w:val="auto"/>
                  <w:sz w:val="20"/>
                </w:rPr>
                <w:t>4</w:t>
              </w:r>
              <w:r w:rsidR="007759AE" w:rsidRPr="00AB2CBF">
                <w:rPr>
                  <w:rFonts w:ascii="Cambria" w:hAnsi="Cambria"/>
                  <w:color w:val="auto"/>
                  <w:sz w:val="20"/>
                </w:rPr>
                <w:t xml:space="preserve"> months)</w:t>
              </w:r>
            </w:p>
            <w:p w14:paraId="14DFA890" w14:textId="77777777" w:rsidR="00B36143" w:rsidRPr="00AB2CBF" w:rsidRDefault="00B2202F" w:rsidP="00B36143">
              <w:pPr>
                <w:pStyle w:val="ListBullet"/>
                <w:numPr>
                  <w:ilvl w:val="0"/>
                  <w:numId w:val="0"/>
                </w:numPr>
                <w:ind w:left="135"/>
                <w:rPr>
                  <w:rFonts w:ascii="Cambria" w:eastAsia="Cambria" w:hAnsi="Cambria" w:cs="Cambria"/>
                  <w:color w:val="auto"/>
                  <w:sz w:val="20"/>
                </w:rPr>
              </w:pPr>
              <w:r w:rsidRPr="00AB2CBF">
                <w:rPr>
                  <w:rFonts w:ascii="Cambria" w:eastAsia="Cambria" w:hAnsi="Cambria" w:cs="Cambria"/>
                  <w:color w:val="auto"/>
                  <w:sz w:val="20"/>
                </w:rPr>
                <w:t>Analytical scientist working in the Analytics Engineering Group and Modeling Services as part of the Falcon Fraud services.</w:t>
              </w:r>
            </w:p>
            <w:p w14:paraId="405DADF9" w14:textId="77777777" w:rsidR="00B36143" w:rsidRPr="00AB2CBF" w:rsidRDefault="00B36143" w:rsidP="00A9192A">
              <w:pPr>
                <w:pStyle w:val="ListBullet"/>
                <w:ind w:left="135"/>
                <w:rPr>
                  <w:rFonts w:ascii="Cambria" w:eastAsia="Cambria" w:hAnsi="Cambria" w:cs="Cambria"/>
                  <w:color w:val="auto"/>
                  <w:sz w:val="20"/>
                </w:rPr>
              </w:pPr>
              <w:r w:rsidRPr="00AB2CBF">
                <w:rPr>
                  <w:rFonts w:ascii="Cambria" w:eastAsia="Cambria" w:hAnsi="Cambria" w:cs="Cambria"/>
                  <w:color w:val="auto"/>
                  <w:sz w:val="20"/>
                </w:rPr>
                <w:t>Assist modeling team with data prep before modeling, and post-production troubleshooting and investigation on live models. This includes the analysis of large amounts of historical data.</w:t>
              </w:r>
            </w:p>
            <w:p w14:paraId="62F4DA6B" w14:textId="77777777" w:rsidR="00B36143" w:rsidRPr="00AB2CBF" w:rsidRDefault="00B36143" w:rsidP="00AF5B07">
              <w:pPr>
                <w:pStyle w:val="ListBullet"/>
                <w:ind w:left="135"/>
                <w:rPr>
                  <w:rFonts w:ascii="Cambria" w:eastAsia="Cambria" w:hAnsi="Cambria" w:cs="Cambria"/>
                  <w:color w:val="auto"/>
                  <w:sz w:val="20"/>
                </w:rPr>
              </w:pPr>
              <w:r w:rsidRPr="00AB2CBF">
                <w:rPr>
                  <w:rFonts w:ascii="Cambria" w:eastAsia="Cambria" w:hAnsi="Cambria" w:cs="Cambria"/>
                  <w:color w:val="auto"/>
                  <w:sz w:val="20"/>
                </w:rPr>
                <w:t>Assist with model live models by performing production data validations and score distribution analysis of models in production.</w:t>
              </w:r>
            </w:p>
            <w:p w14:paraId="3140029E" w14:textId="55397286" w:rsidR="00B2202F" w:rsidRPr="00AB2CBF" w:rsidRDefault="00B36143" w:rsidP="00822734">
              <w:pPr>
                <w:pStyle w:val="ListBullet"/>
                <w:ind w:left="135"/>
                <w:rPr>
                  <w:rFonts w:ascii="Cambria" w:eastAsia="Cambria" w:hAnsi="Cambria" w:cs="Cambria"/>
                  <w:color w:val="auto"/>
                  <w:sz w:val="20"/>
                </w:rPr>
              </w:pPr>
              <w:r w:rsidRPr="00AB2CBF">
                <w:rPr>
                  <w:rFonts w:ascii="Cambria" w:eastAsia="Cambria" w:hAnsi="Cambria" w:cs="Cambria"/>
                  <w:color w:val="auto"/>
                  <w:sz w:val="20"/>
                </w:rPr>
                <w:t xml:space="preserve">Assist with client meetings to investigate and resolve production data problems. </w:t>
              </w:r>
            </w:p>
          </w:sdtContent>
        </w:sdt>
        <w:sdt>
          <w:sdtPr>
            <w:rPr>
              <w:rFonts w:ascii="Cambria" w:hAnsi="Cambria"/>
              <w:b w:val="0"/>
              <w:bCs w:val="0"/>
              <w:caps w:val="0"/>
              <w:color w:val="auto"/>
            </w:rPr>
            <w:id w:val="-764914652"/>
            <w:placeholder>
              <w:docPart w:val="E2528D4B66514341A6AC0A1F623598E4"/>
            </w:placeholder>
            <w15:repeatingSectionItem/>
          </w:sdtPr>
          <w:sdtEndPr>
            <w:rPr>
              <w:sz w:val="20"/>
            </w:rPr>
          </w:sdtEndPr>
          <w:sdtContent>
            <w:p w14:paraId="266C4104" w14:textId="2ABBFF5C" w:rsidR="00B2202F" w:rsidRPr="00AB2CBF" w:rsidRDefault="00B2202F" w:rsidP="00B2202F">
              <w:pPr>
                <w:pStyle w:val="Subsection"/>
                <w:rPr>
                  <w:rFonts w:ascii="Cambria" w:eastAsia="Cambria" w:hAnsi="Cambria" w:cs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</w:rPr>
                <w:t>D</w:t>
              </w:r>
              <w:r w:rsidRPr="00AB2CBF">
                <w:rPr>
                  <w:rFonts w:ascii="Cambria" w:hAnsi="Cambria"/>
                  <w:color w:val="auto"/>
                  <w:sz w:val="20"/>
                </w:rPr>
                <w:t>ata Science Analyst | Algebraix Data Corporation | January 2016 – November 2016 (11 months)</w:t>
              </w:r>
            </w:p>
            <w:p w14:paraId="00E6E301" w14:textId="48290CDC" w:rsidR="00B2202F" w:rsidRPr="00AB2CBF" w:rsidRDefault="00B2202F" w:rsidP="00B2202F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rFonts w:ascii="Cambria" w:hAnsi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>As data science analyst, I assisted consultant clients identify solutions to business research questions. I worked closely with clients to develop statistically sound data analysis methodologies, and provide timely results to drive future business strategies. In collaboration with statistical analyses, In-house Statistician and lead statistical modeler</w:t>
              </w:r>
            </w:p>
          </w:sdtContent>
        </w:sdt>
        <w:sdt>
          <w:sdtPr>
            <w:rPr>
              <w:rFonts w:ascii="Cambria" w:hAnsi="Cambria"/>
              <w:b w:val="0"/>
              <w:bCs w:val="0"/>
              <w:caps w:val="0"/>
              <w:color w:val="auto"/>
              <w:sz w:val="20"/>
            </w:rPr>
            <w:id w:val="1936866926"/>
            <w:placeholder>
              <w:docPart w:val="783F9695B00642D696866A1397763C70"/>
            </w:placeholder>
            <w15:repeatingSectionItem/>
          </w:sdtPr>
          <w:sdtEndPr/>
          <w:sdtContent>
            <w:p w14:paraId="5D9D1B0E" w14:textId="2FAAD7E4" w:rsidR="003F555B" w:rsidRPr="00AB2CBF" w:rsidRDefault="003F555B" w:rsidP="00961034">
              <w:pPr>
                <w:pStyle w:val="Subsection"/>
                <w:rPr>
                  <w:rFonts w:ascii="Cambria" w:hAnsi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>Research Analyst | Palomar College | July 2013 – February 2016 (2 years 8 months)</w:t>
              </w:r>
            </w:p>
            <w:p w14:paraId="6F23D8C7" w14:textId="516F655B" w:rsidR="003F555B" w:rsidRPr="00AB2CBF" w:rsidRDefault="003F555B" w:rsidP="00961034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rFonts w:ascii="Cambria" w:hAnsi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>As research analyst for a grant funded program at Palomar College, I took charge in leading the way to a more data driven approach in evaluating outreach and interventions programs, and suggesting programs that positive data-backed results. In addition, I lead the training sessions for technical training for new staff.</w:t>
              </w:r>
            </w:p>
          </w:sdtContent>
        </w:sdt>
        <w:sdt>
          <w:sdtPr>
            <w:rPr>
              <w:rFonts w:ascii="Cambria" w:hAnsi="Cambria"/>
              <w:b w:val="0"/>
              <w:bCs w:val="0"/>
              <w:caps w:val="0"/>
              <w:color w:val="auto"/>
            </w:rPr>
            <w:id w:val="-1140496133"/>
            <w:placeholder>
              <w:docPart w:val="51428549574D4FE1A4AC3B94E0B70060"/>
            </w:placeholder>
            <w15:repeatingSectionItem/>
          </w:sdtPr>
          <w:sdtEndPr>
            <w:rPr>
              <w:sz w:val="20"/>
            </w:rPr>
          </w:sdtEndPr>
          <w:sdtContent>
            <w:p w14:paraId="59549C48" w14:textId="0C631D80" w:rsidR="003F555B" w:rsidRPr="00AB2CBF" w:rsidRDefault="003F555B" w:rsidP="00961034">
              <w:pPr>
                <w:pStyle w:val="Subsection"/>
                <w:rPr>
                  <w:rFonts w:ascii="Cambria" w:hAnsi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>Research FelloW | Los Angeles Urban Natural Resources Sustainability Center | January 2015 – December 2015 (1 year)</w:t>
              </w:r>
            </w:p>
            <w:p w14:paraId="1DFC5E89" w14:textId="77777777" w:rsidR="003F555B" w:rsidRPr="00AB2CBF" w:rsidRDefault="003F555B" w:rsidP="00961034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rFonts w:ascii="Cambria" w:hAnsi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>As first recipient of the LA Center Fellowship, I lea</w:t>
              </w:r>
              <w:bookmarkStart w:id="0" w:name="_GoBack"/>
              <w:bookmarkEnd w:id="0"/>
              <w:r w:rsidRPr="00AB2CBF">
                <w:rPr>
                  <w:rFonts w:ascii="Cambria" w:hAnsi="Cambria"/>
                  <w:color w:val="auto"/>
                  <w:sz w:val="20"/>
                </w:rPr>
                <w:t>d a geospatial analytics project to analyze natural resource demand for the highest urbanized national forest. Utilized R and ArcGIS to measure and display demand.</w:t>
              </w:r>
            </w:p>
            <w:p w14:paraId="75C36237" w14:textId="77777777" w:rsidR="003F555B" w:rsidRPr="00AB2CBF" w:rsidRDefault="003F555B" w:rsidP="00961034">
              <w:pPr>
                <w:pStyle w:val="ListBullet"/>
                <w:rPr>
                  <w:rFonts w:ascii="Cambria" w:hAnsi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>Survey methodology and statistical analysis</w:t>
              </w:r>
            </w:p>
            <w:p w14:paraId="639BDDE0" w14:textId="77777777" w:rsidR="003F555B" w:rsidRPr="00AB2CBF" w:rsidRDefault="003F555B" w:rsidP="00961034">
              <w:pPr>
                <w:pStyle w:val="ListBullet"/>
                <w:rPr>
                  <w:rFonts w:ascii="Cambria" w:hAnsi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>GIS and Spatial Analysis of the S. California Agency of Governments region</w:t>
              </w:r>
            </w:p>
            <w:p w14:paraId="6D9BCAFD" w14:textId="77777777" w:rsidR="003F555B" w:rsidRPr="00AB2CBF" w:rsidRDefault="003F555B" w:rsidP="00961034">
              <w:pPr>
                <w:pStyle w:val="ListBullet"/>
                <w:rPr>
                  <w:rFonts w:ascii="Cambria" w:hAnsi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>Conduct literature and background research for qualitative and quantitative projects</w:t>
              </w:r>
            </w:p>
          </w:sdtContent>
        </w:sdt>
        <w:sdt>
          <w:sdtPr>
            <w:rPr>
              <w:rFonts w:ascii="Cambria" w:hAnsi="Cambria"/>
              <w:b w:val="0"/>
              <w:bCs w:val="0"/>
              <w:caps w:val="0"/>
              <w:color w:val="auto"/>
            </w:rPr>
            <w:id w:val="1630823978"/>
            <w:placeholder>
              <w:docPart w:val="1BC9A0FB93E94091B61F5660A352C6E8"/>
            </w:placeholder>
            <w15:repeatingSectionItem/>
          </w:sdtPr>
          <w:sdtEndPr>
            <w:rPr>
              <w:sz w:val="20"/>
            </w:rPr>
          </w:sdtEndPr>
          <w:sdtContent>
            <w:p w14:paraId="5B02ECDC" w14:textId="77777777" w:rsidR="003F555B" w:rsidRPr="00AB2CBF" w:rsidRDefault="003F555B" w:rsidP="003D2164">
              <w:pPr>
                <w:pStyle w:val="Subsection"/>
                <w:rPr>
                  <w:rFonts w:ascii="Cambria" w:hAnsi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>ANalytics Intern | BusinessOnline | June 2015 – August 2015 (3 months)</w:t>
              </w:r>
            </w:p>
            <w:p w14:paraId="1A45AA89" w14:textId="77777777" w:rsidR="003F555B" w:rsidRPr="00AB2CBF" w:rsidRDefault="003F555B" w:rsidP="00C3138D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rFonts w:ascii="Cambria" w:hAnsi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 xml:space="preserve">As intern, I lead data-mining and geospatial analytics using R and GIS software to identify new target locations for future marketing strategies. At the end of internship, I presented findings to </w:t>
              </w:r>
            </w:p>
            <w:p w14:paraId="7DAC11D9" w14:textId="77777777" w:rsidR="003F555B" w:rsidRPr="00AB2CBF" w:rsidRDefault="003F555B" w:rsidP="0095122D">
              <w:pPr>
                <w:pStyle w:val="ListBullet"/>
                <w:rPr>
                  <w:rFonts w:ascii="Cambria" w:hAnsi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>Leverage large data sets from internal and external databases to mine for key insights</w:t>
              </w:r>
            </w:p>
            <w:p w14:paraId="4D35A7FE" w14:textId="77777777" w:rsidR="003F555B" w:rsidRPr="00AB2CBF" w:rsidRDefault="003F555B" w:rsidP="0095122D">
              <w:pPr>
                <w:pStyle w:val="ListBullet"/>
                <w:rPr>
                  <w:rFonts w:ascii="Cambria" w:hAnsi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>Defining business cases and solutions to business problems</w:t>
              </w:r>
            </w:p>
            <w:p w14:paraId="1E7AA659" w14:textId="0E0ADC57" w:rsidR="003F555B" w:rsidRPr="00AB2CBF" w:rsidRDefault="003F555B" w:rsidP="0095122D">
              <w:pPr>
                <w:pStyle w:val="ListBullet"/>
                <w:rPr>
                  <w:rFonts w:ascii="Cambria" w:hAnsi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>Improved overall business analytics methodology</w:t>
              </w:r>
            </w:p>
          </w:sdtContent>
        </w:sdt>
        <w:sdt>
          <w:sdtPr>
            <w:rPr>
              <w:rFonts w:ascii="Cambria" w:hAnsi="Cambria"/>
              <w:b w:val="0"/>
              <w:bCs w:val="0"/>
              <w:caps w:val="0"/>
              <w:color w:val="auto"/>
              <w:sz w:val="20"/>
            </w:rPr>
            <w:id w:val="-255441735"/>
            <w:placeholder>
              <w:docPart w:val="A91F5C50BCC044A68D71D2E79C31B991"/>
            </w:placeholder>
            <w15:repeatingSectionItem/>
          </w:sdtPr>
          <w:sdtEndPr/>
          <w:sdtContent>
            <w:p w14:paraId="5D45B77F" w14:textId="4B762233" w:rsidR="00DC07B7" w:rsidRPr="00AB2CBF" w:rsidRDefault="17BA8783" w:rsidP="003D2164">
              <w:pPr>
                <w:pStyle w:val="Subsection"/>
                <w:rPr>
                  <w:rFonts w:ascii="Cambria" w:hAnsi="Cambria"/>
                  <w:color w:val="auto"/>
                  <w:sz w:val="20"/>
                </w:rPr>
              </w:pPr>
              <w:r w:rsidRPr="00AB2CBF">
                <w:rPr>
                  <w:rFonts w:ascii="Cambria" w:hAnsi="Cambria"/>
                  <w:color w:val="auto"/>
                  <w:sz w:val="20"/>
                </w:rPr>
                <w:t>Research Assistant | California State University, San Marcos </w:t>
              </w:r>
              <w:r w:rsidR="007759AE" w:rsidRPr="00AB2CBF">
                <w:rPr>
                  <w:rFonts w:ascii="Cambria" w:hAnsi="Cambria"/>
                  <w:color w:val="auto"/>
                  <w:sz w:val="20"/>
                </w:rPr>
                <w:t xml:space="preserve">| July 2013 – September 2016 </w:t>
              </w:r>
            </w:p>
            <w:p w14:paraId="5D45B786" w14:textId="3D7DED16" w:rsidR="005742C2" w:rsidRPr="00AB2CBF" w:rsidRDefault="00767B87" w:rsidP="00992543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rFonts w:ascii="Cambria" w:hAnsi="Cambria"/>
                  <w:color w:val="auto"/>
                  <w:sz w:val="20"/>
                </w:rPr>
              </w:pPr>
            </w:p>
          </w:sdtContent>
        </w:sdt>
      </w:sdtContent>
    </w:sdt>
    <w:p w14:paraId="5D45B787" w14:textId="77777777" w:rsidR="00DC07B7" w:rsidRPr="00AB2CBF" w:rsidRDefault="17BA8783" w:rsidP="00DC07B7">
      <w:pPr>
        <w:pStyle w:val="SectionHeading"/>
        <w:rPr>
          <w:rFonts w:ascii="Cambria" w:hAnsi="Cambria"/>
          <w:color w:val="auto"/>
        </w:rPr>
      </w:pPr>
      <w:r w:rsidRPr="00AB2CBF">
        <w:rPr>
          <w:rFonts w:ascii="Cambria" w:hAnsi="Cambria"/>
          <w:color w:val="auto"/>
        </w:rPr>
        <w:t xml:space="preserve">References </w:t>
      </w:r>
    </w:p>
    <w:p w14:paraId="5D45B788" w14:textId="77777777" w:rsidR="00DC07B7" w:rsidRPr="00AB2CBF" w:rsidRDefault="17BA8783" w:rsidP="00DC07B7">
      <w:pPr>
        <w:pStyle w:val="ListBullet"/>
        <w:numPr>
          <w:ilvl w:val="0"/>
          <w:numId w:val="0"/>
        </w:numPr>
        <w:ind w:left="144" w:hanging="144"/>
        <w:rPr>
          <w:rFonts w:ascii="Cambria" w:hAnsi="Cambria"/>
          <w:i/>
          <w:color w:val="auto"/>
        </w:rPr>
      </w:pPr>
      <w:r w:rsidRPr="00AB2CBF">
        <w:rPr>
          <w:rFonts w:ascii="Cambria" w:hAnsi="Cambria"/>
          <w:i/>
          <w:iCs/>
          <w:color w:val="auto"/>
        </w:rPr>
        <w:t>Available Upon Request.</w:t>
      </w:r>
    </w:p>
    <w:sectPr w:rsidR="00DC07B7" w:rsidRPr="00AB2CBF" w:rsidSect="00CB7B09">
      <w:footerReference w:type="default" r:id="rId10"/>
      <w:headerReference w:type="first" r:id="rId11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CEABC" w14:textId="77777777" w:rsidR="00767B87" w:rsidRDefault="00767B87">
      <w:pPr>
        <w:spacing w:after="0"/>
      </w:pPr>
      <w:r>
        <w:separator/>
      </w:r>
    </w:p>
  </w:endnote>
  <w:endnote w:type="continuationSeparator" w:id="0">
    <w:p w14:paraId="097DA039" w14:textId="77777777" w:rsidR="00767B87" w:rsidRDefault="00767B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5B78D" w14:textId="5E233FC8" w:rsidR="005742C2" w:rsidRDefault="17BA8783">
    <w:pPr>
      <w:pStyle w:val="Footer"/>
    </w:pPr>
    <w:r>
      <w:t xml:space="preserve">Page </w:t>
    </w:r>
    <w:r w:rsidR="00D801B6" w:rsidRPr="17BA8783">
      <w:rPr>
        <w:noProof/>
      </w:rPr>
      <w:fldChar w:fldCharType="begin"/>
    </w:r>
    <w:r w:rsidR="00D801B6" w:rsidRPr="17BA8783">
      <w:rPr>
        <w:noProof/>
      </w:rPr>
      <w:instrText xml:space="preserve"> PAGE   \* MERGEFORMAT </w:instrText>
    </w:r>
    <w:r w:rsidR="00D801B6" w:rsidRPr="17BA8783">
      <w:rPr>
        <w:noProof/>
      </w:rPr>
      <w:fldChar w:fldCharType="separate"/>
    </w:r>
    <w:r w:rsidR="00AB2CBF">
      <w:rPr>
        <w:noProof/>
      </w:rPr>
      <w:t>2</w:t>
    </w:r>
    <w:r w:rsidR="00D801B6" w:rsidRPr="17BA87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16AB8" w14:textId="77777777" w:rsidR="00767B87" w:rsidRDefault="00767B87">
      <w:pPr>
        <w:spacing w:after="0"/>
      </w:pPr>
      <w:r>
        <w:separator/>
      </w:r>
    </w:p>
  </w:footnote>
  <w:footnote w:type="continuationSeparator" w:id="0">
    <w:p w14:paraId="3133A152" w14:textId="77777777" w:rsidR="00767B87" w:rsidRDefault="00767B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5B78E" w14:textId="77777777" w:rsidR="00CB7B09" w:rsidRDefault="00CB7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CE6672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70F010C"/>
    <w:multiLevelType w:val="multilevel"/>
    <w:tmpl w:val="CD06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2A0956"/>
    <w:multiLevelType w:val="hybridMultilevel"/>
    <w:tmpl w:val="9D7E9712"/>
    <w:lvl w:ilvl="0" w:tplc="FA28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81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EA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AF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AA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E0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23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EB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43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2E"/>
    <w:rsid w:val="00003A75"/>
    <w:rsid w:val="00027DF5"/>
    <w:rsid w:val="00077F1B"/>
    <w:rsid w:val="000926BD"/>
    <w:rsid w:val="000A2D8C"/>
    <w:rsid w:val="000C5C75"/>
    <w:rsid w:val="000D40C9"/>
    <w:rsid w:val="000E7A2A"/>
    <w:rsid w:val="001205A2"/>
    <w:rsid w:val="0012422A"/>
    <w:rsid w:val="00135A2C"/>
    <w:rsid w:val="00136085"/>
    <w:rsid w:val="0016321E"/>
    <w:rsid w:val="0017155A"/>
    <w:rsid w:val="001912C6"/>
    <w:rsid w:val="001A2E5B"/>
    <w:rsid w:val="001D1E5C"/>
    <w:rsid w:val="00201982"/>
    <w:rsid w:val="00220115"/>
    <w:rsid w:val="0022646F"/>
    <w:rsid w:val="00272DB7"/>
    <w:rsid w:val="00276489"/>
    <w:rsid w:val="002A1902"/>
    <w:rsid w:val="002B11F0"/>
    <w:rsid w:val="002B2B3D"/>
    <w:rsid w:val="002B4322"/>
    <w:rsid w:val="003367BA"/>
    <w:rsid w:val="00342FA8"/>
    <w:rsid w:val="00371594"/>
    <w:rsid w:val="00384854"/>
    <w:rsid w:val="00385BC2"/>
    <w:rsid w:val="003A396D"/>
    <w:rsid w:val="003B36F2"/>
    <w:rsid w:val="003B3712"/>
    <w:rsid w:val="003D2164"/>
    <w:rsid w:val="003D74FE"/>
    <w:rsid w:val="003D7E32"/>
    <w:rsid w:val="003F3E17"/>
    <w:rsid w:val="003F555B"/>
    <w:rsid w:val="003F62D3"/>
    <w:rsid w:val="004101CC"/>
    <w:rsid w:val="004271EF"/>
    <w:rsid w:val="00445B35"/>
    <w:rsid w:val="0048567B"/>
    <w:rsid w:val="00493A02"/>
    <w:rsid w:val="0049429C"/>
    <w:rsid w:val="004C4229"/>
    <w:rsid w:val="004D079E"/>
    <w:rsid w:val="004D1E49"/>
    <w:rsid w:val="004D5397"/>
    <w:rsid w:val="00521A79"/>
    <w:rsid w:val="00532220"/>
    <w:rsid w:val="00570968"/>
    <w:rsid w:val="00571A3A"/>
    <w:rsid w:val="005742C2"/>
    <w:rsid w:val="005A63A2"/>
    <w:rsid w:val="00616976"/>
    <w:rsid w:val="006241F6"/>
    <w:rsid w:val="00633282"/>
    <w:rsid w:val="0066672E"/>
    <w:rsid w:val="006A188E"/>
    <w:rsid w:val="006A363D"/>
    <w:rsid w:val="006D27A7"/>
    <w:rsid w:val="007408AD"/>
    <w:rsid w:val="007447E3"/>
    <w:rsid w:val="00767B87"/>
    <w:rsid w:val="007759AE"/>
    <w:rsid w:val="00792358"/>
    <w:rsid w:val="00822110"/>
    <w:rsid w:val="0083665C"/>
    <w:rsid w:val="00872932"/>
    <w:rsid w:val="00884572"/>
    <w:rsid w:val="00897FE8"/>
    <w:rsid w:val="008A4BBD"/>
    <w:rsid w:val="008B2822"/>
    <w:rsid w:val="008C1CED"/>
    <w:rsid w:val="008F1033"/>
    <w:rsid w:val="009077A1"/>
    <w:rsid w:val="0095122D"/>
    <w:rsid w:val="0097315B"/>
    <w:rsid w:val="00973585"/>
    <w:rsid w:val="00992543"/>
    <w:rsid w:val="009A7801"/>
    <w:rsid w:val="009B1B87"/>
    <w:rsid w:val="009D7834"/>
    <w:rsid w:val="00A26A05"/>
    <w:rsid w:val="00A30F37"/>
    <w:rsid w:val="00A3156B"/>
    <w:rsid w:val="00A31FF1"/>
    <w:rsid w:val="00A3578A"/>
    <w:rsid w:val="00A4216A"/>
    <w:rsid w:val="00A44348"/>
    <w:rsid w:val="00AB2CBF"/>
    <w:rsid w:val="00AB660E"/>
    <w:rsid w:val="00AD2A80"/>
    <w:rsid w:val="00B13FE8"/>
    <w:rsid w:val="00B14BFF"/>
    <w:rsid w:val="00B2202F"/>
    <w:rsid w:val="00B2609D"/>
    <w:rsid w:val="00B35025"/>
    <w:rsid w:val="00B36143"/>
    <w:rsid w:val="00B74A03"/>
    <w:rsid w:val="00B91F61"/>
    <w:rsid w:val="00BA2F26"/>
    <w:rsid w:val="00BA3F82"/>
    <w:rsid w:val="00BC70E0"/>
    <w:rsid w:val="00BD0FA3"/>
    <w:rsid w:val="00C21DA9"/>
    <w:rsid w:val="00C3138D"/>
    <w:rsid w:val="00C57DC6"/>
    <w:rsid w:val="00C77E9A"/>
    <w:rsid w:val="00C820C7"/>
    <w:rsid w:val="00C908C7"/>
    <w:rsid w:val="00CB23A4"/>
    <w:rsid w:val="00CB7B09"/>
    <w:rsid w:val="00CC325D"/>
    <w:rsid w:val="00CC39FC"/>
    <w:rsid w:val="00CF5580"/>
    <w:rsid w:val="00CF6572"/>
    <w:rsid w:val="00D137AC"/>
    <w:rsid w:val="00D17709"/>
    <w:rsid w:val="00D24D1E"/>
    <w:rsid w:val="00D25F40"/>
    <w:rsid w:val="00D34B98"/>
    <w:rsid w:val="00D36D99"/>
    <w:rsid w:val="00D378C5"/>
    <w:rsid w:val="00D50BF9"/>
    <w:rsid w:val="00D801B6"/>
    <w:rsid w:val="00D87E94"/>
    <w:rsid w:val="00DA2790"/>
    <w:rsid w:val="00DB17DD"/>
    <w:rsid w:val="00DC07B7"/>
    <w:rsid w:val="00DC1D5C"/>
    <w:rsid w:val="00DF050D"/>
    <w:rsid w:val="00E512FB"/>
    <w:rsid w:val="00E65D7B"/>
    <w:rsid w:val="00E7559D"/>
    <w:rsid w:val="00EA11FB"/>
    <w:rsid w:val="00F150E4"/>
    <w:rsid w:val="00F222D6"/>
    <w:rsid w:val="00F57F03"/>
    <w:rsid w:val="00F60510"/>
    <w:rsid w:val="00F66F18"/>
    <w:rsid w:val="00F7776B"/>
    <w:rsid w:val="00FB5809"/>
    <w:rsid w:val="00FC0B6F"/>
    <w:rsid w:val="00FD6563"/>
    <w:rsid w:val="17BA8783"/>
    <w:rsid w:val="1AC9655B"/>
    <w:rsid w:val="688DB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B763"/>
  <w15:chartTrackingRefBased/>
  <w15:docId w15:val="{E38CDA62-A4D1-4DB6-8D73-643AA627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AB2CBF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595959" w:themeColor="text1" w:themeTint="A6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AB2CBF"/>
    <w:rPr>
      <w:rFonts w:asciiTheme="majorHAnsi" w:eastAsiaTheme="majorEastAsia" w:hAnsiTheme="majorHAnsi" w:cstheme="majorBidi"/>
      <w:color w:val="595959" w:themeColor="text1" w:themeTint="A6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B361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2CBF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srizelii\Documents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939881787540E59FA45936A6F71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7DEB8-232D-4116-B09F-25E9F6B8615E}"/>
      </w:docPartPr>
      <w:docPartBody>
        <w:p w:rsidR="00786680" w:rsidRDefault="00BE41E1">
          <w:pPr>
            <w:pStyle w:val="FF939881787540E59FA45936A6F71F26"/>
          </w:pPr>
          <w:r>
            <w:t>[Your Name]</w:t>
          </w:r>
        </w:p>
      </w:docPartBody>
    </w:docPart>
    <w:docPart>
      <w:docPartPr>
        <w:name w:val="88B4CCA712B64A2195A96921D778A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CD830-20BD-4D6A-8698-FBB5ACBEEB89}"/>
      </w:docPartPr>
      <w:docPartBody>
        <w:p w:rsidR="00786680" w:rsidRDefault="00BE41E1">
          <w:pPr>
            <w:pStyle w:val="88B4CCA712B64A2195A96921D778A0B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F5C50BCC044A68D71D2E79C31B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F9442-EAC0-439C-AF3B-50BBC33CB51A}"/>
      </w:docPartPr>
      <w:docPartBody>
        <w:p w:rsidR="00281FC0" w:rsidRDefault="00963D66" w:rsidP="00963D66">
          <w:pPr>
            <w:pStyle w:val="A91F5C50BCC044A68D71D2E79C31B99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FC17B7B4A8A40AE988D49C1D30AA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F4BC8-7ECE-4D59-A8BF-C023AA99CAE0}"/>
      </w:docPartPr>
      <w:docPartBody>
        <w:p w:rsidR="00D717BB" w:rsidRDefault="00705015" w:rsidP="00705015">
          <w:pPr>
            <w:pStyle w:val="CFC17B7B4A8A40AE988D49C1D30AA5EF"/>
          </w:pPr>
          <w:r>
            <w:t>[Telephone]</w:t>
          </w:r>
        </w:p>
      </w:docPartBody>
    </w:docPart>
    <w:docPart>
      <w:docPartPr>
        <w:name w:val="A985237CD58C4474B4829C8515597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A89A-8BB7-4A21-85E0-D23A040CC958}"/>
      </w:docPartPr>
      <w:docPartBody>
        <w:p w:rsidR="00D717BB" w:rsidRDefault="00705015" w:rsidP="00705015">
          <w:pPr>
            <w:pStyle w:val="A985237CD58C4474B4829C8515597A8C"/>
          </w:pPr>
          <w:r>
            <w:t>[Email]</w:t>
          </w:r>
        </w:p>
      </w:docPartBody>
    </w:docPart>
    <w:docPart>
      <w:docPartPr>
        <w:name w:val="6870E587CF3846E8B6712C145DB87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297A1-67B8-472C-A150-052C90AB4C66}"/>
      </w:docPartPr>
      <w:docPartBody>
        <w:p w:rsidR="00D717BB" w:rsidRDefault="00705015" w:rsidP="00705015">
          <w:pPr>
            <w:pStyle w:val="6870E587CF3846E8B6712C145DB87AE6"/>
          </w:pPr>
          <w:r>
            <w:t>[Address, City, ST  ZIP Code]</w:t>
          </w:r>
        </w:p>
      </w:docPartBody>
    </w:docPart>
    <w:docPart>
      <w:docPartPr>
        <w:name w:val="783F9695B00642D696866A1397763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76C1E-3628-4671-A942-B3715318FEEC}"/>
      </w:docPartPr>
      <w:docPartBody>
        <w:p w:rsidR="00803872" w:rsidRDefault="00467FFA" w:rsidP="00467FFA">
          <w:pPr>
            <w:pStyle w:val="783F9695B00642D696866A1397763C7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BC9A0FB93E94091B61F5660A352C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A0AF7-4512-494D-AA06-EDEAB9E17529}"/>
      </w:docPartPr>
      <w:docPartBody>
        <w:p w:rsidR="00803872" w:rsidRDefault="00467FFA" w:rsidP="00467FFA">
          <w:pPr>
            <w:pStyle w:val="1BC9A0FB93E94091B61F5660A352C6E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1428549574D4FE1A4AC3B94E0B70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A824C-8137-46DC-A9EC-5B0BA609E22A}"/>
      </w:docPartPr>
      <w:docPartBody>
        <w:p w:rsidR="00803872" w:rsidRDefault="00467FFA" w:rsidP="00467FFA">
          <w:pPr>
            <w:pStyle w:val="51428549574D4FE1A4AC3B94E0B7006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2528D4B66514341A6AC0A1F62359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F6F2E-868F-4A9F-9418-4EC145A25CCF}"/>
      </w:docPartPr>
      <w:docPartBody>
        <w:p w:rsidR="00881CBC" w:rsidRDefault="00803872" w:rsidP="00803872">
          <w:pPr>
            <w:pStyle w:val="E2528D4B66514341A6AC0A1F623598E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E1"/>
    <w:rsid w:val="00002817"/>
    <w:rsid w:val="00136B75"/>
    <w:rsid w:val="00156E22"/>
    <w:rsid w:val="00175B21"/>
    <w:rsid w:val="001A03D0"/>
    <w:rsid w:val="00281FC0"/>
    <w:rsid w:val="002D4B49"/>
    <w:rsid w:val="003B10AA"/>
    <w:rsid w:val="003C1A1B"/>
    <w:rsid w:val="00467FFA"/>
    <w:rsid w:val="005143DC"/>
    <w:rsid w:val="00551AD0"/>
    <w:rsid w:val="00656B7B"/>
    <w:rsid w:val="006B5140"/>
    <w:rsid w:val="00705015"/>
    <w:rsid w:val="007178ED"/>
    <w:rsid w:val="0074334C"/>
    <w:rsid w:val="00772C2E"/>
    <w:rsid w:val="00786680"/>
    <w:rsid w:val="00792F56"/>
    <w:rsid w:val="007A7D9C"/>
    <w:rsid w:val="007B237C"/>
    <w:rsid w:val="007F13D5"/>
    <w:rsid w:val="00803872"/>
    <w:rsid w:val="00881CBC"/>
    <w:rsid w:val="00894482"/>
    <w:rsid w:val="008A35CB"/>
    <w:rsid w:val="00943690"/>
    <w:rsid w:val="00946B95"/>
    <w:rsid w:val="00963D66"/>
    <w:rsid w:val="00A839EF"/>
    <w:rsid w:val="00AA6BA8"/>
    <w:rsid w:val="00B133A2"/>
    <w:rsid w:val="00B32075"/>
    <w:rsid w:val="00B646E5"/>
    <w:rsid w:val="00B86992"/>
    <w:rsid w:val="00BD582A"/>
    <w:rsid w:val="00BD61FC"/>
    <w:rsid w:val="00BE41E1"/>
    <w:rsid w:val="00CD611A"/>
    <w:rsid w:val="00D17041"/>
    <w:rsid w:val="00D1742C"/>
    <w:rsid w:val="00D44D35"/>
    <w:rsid w:val="00D717BB"/>
    <w:rsid w:val="00E23BD1"/>
    <w:rsid w:val="00EF1E78"/>
    <w:rsid w:val="00F2709A"/>
    <w:rsid w:val="00F77EA5"/>
    <w:rsid w:val="00FA4DF0"/>
    <w:rsid w:val="00FB1B92"/>
    <w:rsid w:val="00FE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939881787540E59FA45936A6F71F26">
    <w:name w:val="FF939881787540E59FA45936A6F71F26"/>
  </w:style>
  <w:style w:type="paragraph" w:customStyle="1" w:styleId="F4326DE206F2447AAC9894EA03505952">
    <w:name w:val="F4326DE206F2447AAC9894EA03505952"/>
  </w:style>
  <w:style w:type="paragraph" w:customStyle="1" w:styleId="4F8B7A2E03B7484AA8C1D59B73A268C8">
    <w:name w:val="4F8B7A2E03B7484AA8C1D59B73A268C8"/>
  </w:style>
  <w:style w:type="paragraph" w:customStyle="1" w:styleId="2DE15F25D55549F8ABF9971E9C366778">
    <w:name w:val="2DE15F25D55549F8ABF9971E9C366778"/>
  </w:style>
  <w:style w:type="paragraph" w:customStyle="1" w:styleId="508F3F7FA8B24EC59F777F9B1E4CC926">
    <w:name w:val="508F3F7FA8B24EC59F777F9B1E4CC926"/>
  </w:style>
  <w:style w:type="paragraph" w:customStyle="1" w:styleId="2F2EE99C5CED4F538EA9019A6F33CA2F">
    <w:name w:val="2F2EE99C5CED4F538EA9019A6F33CA2F"/>
  </w:style>
  <w:style w:type="paragraph" w:customStyle="1" w:styleId="9E0CAC1CDB8C48D3A0D11EB9BCDDE23F">
    <w:name w:val="9E0CAC1CDB8C48D3A0D11EB9BCDDE23F"/>
  </w:style>
  <w:style w:type="paragraph" w:customStyle="1" w:styleId="1E4B90F1345949799E7CC3A3C15B7768">
    <w:name w:val="1E4B90F1345949799E7CC3A3C15B7768"/>
  </w:style>
  <w:style w:type="paragraph" w:customStyle="1" w:styleId="01B1CF4B0E984BD09481D9C775E52595">
    <w:name w:val="01B1CF4B0E984BD09481D9C775E52595"/>
  </w:style>
  <w:style w:type="character" w:styleId="PlaceholderText">
    <w:name w:val="Placeholder Text"/>
    <w:basedOn w:val="DefaultParagraphFont"/>
    <w:uiPriority w:val="99"/>
    <w:semiHidden/>
    <w:rsid w:val="00803872"/>
    <w:rPr>
      <w:color w:val="808080"/>
    </w:rPr>
  </w:style>
  <w:style w:type="paragraph" w:customStyle="1" w:styleId="88B4CCA712B64A2195A96921D778A0B5">
    <w:name w:val="88B4CCA712B64A2195A96921D778A0B5"/>
  </w:style>
  <w:style w:type="paragraph" w:customStyle="1" w:styleId="78FA38CBF98C41E5BBD0D5E8D57255C5">
    <w:name w:val="78FA38CBF98C41E5BBD0D5E8D57255C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76EE6AC9DC904921868BD22A13DACA00">
    <w:name w:val="76EE6AC9DC904921868BD22A13DACA00"/>
  </w:style>
  <w:style w:type="paragraph" w:customStyle="1" w:styleId="144F61A3862B4C1D97356D730B1DB5F4">
    <w:name w:val="144F61A3862B4C1D97356D730B1DB5F4"/>
  </w:style>
  <w:style w:type="paragraph" w:customStyle="1" w:styleId="FB36C13110114BD0B55B14C21C982706">
    <w:name w:val="FB36C13110114BD0B55B14C21C982706"/>
  </w:style>
  <w:style w:type="paragraph" w:customStyle="1" w:styleId="3AAFA878F510468F9F0E280C97804620">
    <w:name w:val="3AAFA878F510468F9F0E280C97804620"/>
  </w:style>
  <w:style w:type="paragraph" w:customStyle="1" w:styleId="149A254B65E944F68B1EA958CBE4BFED">
    <w:name w:val="149A254B65E944F68B1EA958CBE4BFED"/>
  </w:style>
  <w:style w:type="paragraph" w:customStyle="1" w:styleId="ACCD44C79D264DD6AFF64E582F135AAE">
    <w:name w:val="ACCD44C79D264DD6AFF64E582F135AAE"/>
  </w:style>
  <w:style w:type="paragraph" w:customStyle="1" w:styleId="25467F90815B408E9BCC2D8B5F38DD7C">
    <w:name w:val="25467F90815B408E9BCC2D8B5F38DD7C"/>
  </w:style>
  <w:style w:type="paragraph" w:customStyle="1" w:styleId="BA2FE765E82B4BFCB82372E87A38B153">
    <w:name w:val="BA2FE765E82B4BFCB82372E87A38B153"/>
    <w:rsid w:val="00963D66"/>
  </w:style>
  <w:style w:type="paragraph" w:customStyle="1" w:styleId="41FAF452B31F4E67B08C6624AE8DBA68">
    <w:name w:val="41FAF452B31F4E67B08C6624AE8DBA68"/>
    <w:rsid w:val="00963D66"/>
  </w:style>
  <w:style w:type="paragraph" w:customStyle="1" w:styleId="F97AE864F0604A5589E9450283EE8833">
    <w:name w:val="F97AE864F0604A5589E9450283EE8833"/>
    <w:rsid w:val="00963D66"/>
  </w:style>
  <w:style w:type="paragraph" w:customStyle="1" w:styleId="A91F5C50BCC044A68D71D2E79C31B991">
    <w:name w:val="A91F5C50BCC044A68D71D2E79C31B991"/>
    <w:rsid w:val="00963D66"/>
  </w:style>
  <w:style w:type="paragraph" w:customStyle="1" w:styleId="120791D97A3E479BB50B0CC6A03C6279">
    <w:name w:val="120791D97A3E479BB50B0CC6A03C6279"/>
    <w:rsid w:val="00963D66"/>
  </w:style>
  <w:style w:type="paragraph" w:customStyle="1" w:styleId="1975EAEBD0EB49849540263AEE025F40">
    <w:name w:val="1975EAEBD0EB49849540263AEE025F40"/>
    <w:rsid w:val="00963D66"/>
  </w:style>
  <w:style w:type="paragraph" w:customStyle="1" w:styleId="C8402AE515BC4C04AD8227DA7842347F">
    <w:name w:val="C8402AE515BC4C04AD8227DA7842347F"/>
    <w:rsid w:val="0074334C"/>
  </w:style>
  <w:style w:type="paragraph" w:customStyle="1" w:styleId="2E88458904E541B3867CDD4941A68612">
    <w:name w:val="2E88458904E541B3867CDD4941A68612"/>
    <w:rsid w:val="00894482"/>
  </w:style>
  <w:style w:type="paragraph" w:customStyle="1" w:styleId="219FDA65137445E6A0A4EB12824117BF">
    <w:name w:val="219FDA65137445E6A0A4EB12824117BF"/>
    <w:rsid w:val="00894482"/>
  </w:style>
  <w:style w:type="paragraph" w:customStyle="1" w:styleId="116F538003D94C4F81307D17D9BF2AEA">
    <w:name w:val="116F538003D94C4F81307D17D9BF2AEA"/>
    <w:rsid w:val="00894482"/>
  </w:style>
  <w:style w:type="paragraph" w:customStyle="1" w:styleId="736FA4D71C784AA2B0FC097165785759">
    <w:name w:val="736FA4D71C784AA2B0FC097165785759"/>
    <w:rsid w:val="00894482"/>
  </w:style>
  <w:style w:type="paragraph" w:customStyle="1" w:styleId="0E184D248CBD4F408851E5E86273DA46">
    <w:name w:val="0E184D248CBD4F408851E5E86273DA46"/>
    <w:rsid w:val="00FA4DF0"/>
  </w:style>
  <w:style w:type="paragraph" w:customStyle="1" w:styleId="99DB8B49EF6A4CCCA93F5F3DA4A34269">
    <w:name w:val="99DB8B49EF6A4CCCA93F5F3DA4A34269"/>
    <w:rsid w:val="00792F56"/>
  </w:style>
  <w:style w:type="paragraph" w:customStyle="1" w:styleId="E911F7DB15174F93B65EE650874A84A9">
    <w:name w:val="E911F7DB15174F93B65EE650874A84A9"/>
    <w:rsid w:val="00705015"/>
  </w:style>
  <w:style w:type="paragraph" w:customStyle="1" w:styleId="8C4365C4895646D5B7C7DFF2B73AE66B">
    <w:name w:val="8C4365C4895646D5B7C7DFF2B73AE66B"/>
    <w:rsid w:val="00705015"/>
  </w:style>
  <w:style w:type="paragraph" w:customStyle="1" w:styleId="CFC17B7B4A8A40AE988D49C1D30AA5EF">
    <w:name w:val="CFC17B7B4A8A40AE988D49C1D30AA5EF"/>
    <w:rsid w:val="00705015"/>
  </w:style>
  <w:style w:type="paragraph" w:customStyle="1" w:styleId="A985237CD58C4474B4829C8515597A8C">
    <w:name w:val="A985237CD58C4474B4829C8515597A8C"/>
    <w:rsid w:val="00705015"/>
  </w:style>
  <w:style w:type="paragraph" w:customStyle="1" w:styleId="6870E587CF3846E8B6712C145DB87AE6">
    <w:name w:val="6870E587CF3846E8B6712C145DB87AE6"/>
    <w:rsid w:val="00705015"/>
  </w:style>
  <w:style w:type="paragraph" w:customStyle="1" w:styleId="ABA5470699E944E39EA8338748EFF8C1">
    <w:name w:val="ABA5470699E944E39EA8338748EFF8C1"/>
    <w:rsid w:val="00705015"/>
  </w:style>
  <w:style w:type="paragraph" w:customStyle="1" w:styleId="129D174774DF41328A2D47C77B932C5D">
    <w:name w:val="129D174774DF41328A2D47C77B932C5D"/>
    <w:rsid w:val="00705015"/>
  </w:style>
  <w:style w:type="paragraph" w:customStyle="1" w:styleId="EB1D7404C9A54E0387E9F0107A2409F3">
    <w:name w:val="EB1D7404C9A54E0387E9F0107A2409F3"/>
    <w:rsid w:val="00467FFA"/>
  </w:style>
  <w:style w:type="paragraph" w:customStyle="1" w:styleId="783F9695B00642D696866A1397763C70">
    <w:name w:val="783F9695B00642D696866A1397763C70"/>
    <w:rsid w:val="00467FFA"/>
  </w:style>
  <w:style w:type="paragraph" w:customStyle="1" w:styleId="1BC9A0FB93E94091B61F5660A352C6E8">
    <w:name w:val="1BC9A0FB93E94091B61F5660A352C6E8"/>
    <w:rsid w:val="00467FFA"/>
  </w:style>
  <w:style w:type="paragraph" w:customStyle="1" w:styleId="51428549574D4FE1A4AC3B94E0B70060">
    <w:name w:val="51428549574D4FE1A4AC3B94E0B70060"/>
    <w:rsid w:val="00467FFA"/>
  </w:style>
  <w:style w:type="paragraph" w:customStyle="1" w:styleId="E2528D4B66514341A6AC0A1F623598E4">
    <w:name w:val="E2528D4B66514341A6AC0A1F623598E4"/>
    <w:rsid w:val="0080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https://www.linkedin.com/in/jonathan-navarrete-427a35b3</CompanyAddress>
  <CompanyPhone>7604020876</CompanyPhone>
  <CompanyFax/>
  <CompanyEmail>navar045@cougars.csusm.edu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BA5B4-F550-456A-AD7C-E33BD3B66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</Template>
  <TotalTime>8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Navarrete</dc:creator>
  <cp:keywords/>
  <dc:description/>
  <cp:lastModifiedBy>Jonathan Navarrete</cp:lastModifiedBy>
  <cp:revision>8</cp:revision>
  <cp:lastPrinted>2017-01-16T18:31:00Z</cp:lastPrinted>
  <dcterms:created xsi:type="dcterms:W3CDTF">2017-02-13T09:12:00Z</dcterms:created>
  <dcterms:modified xsi:type="dcterms:W3CDTF">2017-02-13T09:23:00Z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